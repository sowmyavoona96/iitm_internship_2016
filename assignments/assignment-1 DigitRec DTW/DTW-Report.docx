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64" w:rsidRDefault="00C22F64"/>
    <w:p w:rsidR="00C22F64" w:rsidRDefault="00C22F64"/>
    <w:p w:rsidR="00C22F64" w:rsidRDefault="00C22F64"/>
    <w:p w:rsidR="00C22F64" w:rsidRDefault="00C22F64"/>
    <w:p w:rsidR="00C22F64" w:rsidRDefault="00C22F64"/>
    <w:p w:rsidR="00C22F64" w:rsidRDefault="00C22F64"/>
    <w:sdt>
      <w:sdtPr>
        <w:rPr>
          <w:rFonts w:asciiTheme="majorHAnsi" w:eastAsiaTheme="majorEastAsia" w:hAnsiTheme="majorHAnsi" w:cstheme="majorBidi"/>
          <w:sz w:val="80"/>
          <w:szCs w:val="80"/>
        </w:rPr>
        <w:id w:val="1680935529"/>
        <w:docPartObj>
          <w:docPartGallery w:val="Cover Pages"/>
          <w:docPartUnique/>
        </w:docPartObj>
      </w:sdtPr>
      <w:sdtEndPr>
        <w:rPr>
          <w:rFonts w:asciiTheme="minorHAnsi" w:eastAsiaTheme="minorEastAsia" w:hAnsiTheme="minorHAnsi" w:cstheme="minorBidi"/>
          <w:sz w:val="22"/>
          <w:szCs w:val="22"/>
        </w:rPr>
      </w:sdtEndPr>
      <w:sdtContent>
        <w:tbl>
          <w:tblPr>
            <w:tblpPr w:leftFromText="180" w:rightFromText="180" w:vertAnchor="page" w:horzAnchor="margin" w:tblpY="4081"/>
            <w:tblW w:w="5000" w:type="pct"/>
            <w:tblLook w:val="04A0" w:firstRow="1" w:lastRow="0" w:firstColumn="1" w:lastColumn="0" w:noHBand="0" w:noVBand="1"/>
          </w:tblPr>
          <w:tblGrid>
            <w:gridCol w:w="9360"/>
          </w:tblGrid>
          <w:tr w:rsidR="00B40164" w:rsidTr="00C22F64">
            <w:trPr>
              <w:trHeight w:val="1440"/>
            </w:trPr>
            <w:sdt>
              <w:sdtPr>
                <w:rPr>
                  <w:rFonts w:asciiTheme="majorHAnsi" w:eastAsiaTheme="majorEastAsia" w:hAnsiTheme="majorHAnsi" w:cstheme="majorBidi"/>
                  <w:sz w:val="80"/>
                  <w:szCs w:val="80"/>
                </w:rPr>
                <w:alias w:val="Title"/>
                <w:id w:val="15524250"/>
                <w:placeholder>
                  <w:docPart w:val="DF550A3E698740BC8E9EC954C4DA6AC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7F09" w:themeColor="accent1"/>
                    </w:tcBorders>
                    <w:vAlign w:val="center"/>
                  </w:tcPr>
                  <w:p w:rsidR="00B40164" w:rsidRDefault="00B40164" w:rsidP="00C22F6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Isolated Digit Recognition Using Dynamic Time Warping Algorithm</w:t>
                    </w:r>
                  </w:p>
                </w:tc>
              </w:sdtContent>
            </w:sdt>
          </w:tr>
          <w:tr w:rsidR="00B40164" w:rsidTr="00C22F64">
            <w:trPr>
              <w:trHeight w:val="360"/>
            </w:trPr>
            <w:tc>
              <w:tcPr>
                <w:tcW w:w="5000" w:type="pct"/>
                <w:vAlign w:val="center"/>
              </w:tcPr>
              <w:p w:rsidR="00B40164" w:rsidRDefault="00B40164" w:rsidP="00C22F64">
                <w:pPr>
                  <w:pStyle w:val="NoSpacing"/>
                  <w:jc w:val="center"/>
                </w:pPr>
              </w:p>
            </w:tc>
          </w:tr>
          <w:tr w:rsidR="00B40164" w:rsidTr="00C22F64">
            <w:trPr>
              <w:trHeight w:val="360"/>
            </w:trPr>
            <w:sdt>
              <w:sdtPr>
                <w:rPr>
                  <w:b/>
                  <w:bCs/>
                </w:rPr>
                <w:alias w:val="Author"/>
                <w:id w:val="15524260"/>
                <w:placeholder>
                  <w:docPart w:val="584268B2A2FD44DDB6B292B95756FEA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64" w:rsidRDefault="00B40164" w:rsidP="00C22F64">
                    <w:pPr>
                      <w:pStyle w:val="NoSpacing"/>
                      <w:jc w:val="center"/>
                      <w:rPr>
                        <w:b/>
                        <w:bCs/>
                      </w:rPr>
                    </w:pPr>
                    <w:r>
                      <w:rPr>
                        <w:b/>
                        <w:bCs/>
                      </w:rPr>
                      <w:t>Sowmya Voona</w:t>
                    </w:r>
                  </w:p>
                </w:tc>
              </w:sdtContent>
            </w:sdt>
          </w:tr>
          <w:tr w:rsidR="00B40164" w:rsidTr="00C22F64">
            <w:trPr>
              <w:trHeight w:val="360"/>
            </w:trPr>
            <w:sdt>
              <w:sdtPr>
                <w:rPr>
                  <w:b/>
                  <w:bCs/>
                </w:rPr>
                <w:alias w:val="Date"/>
                <w:id w:val="516659546"/>
                <w:placeholder>
                  <w:docPart w:val="E3EA92295B044A159DBC18C7A3C36FB8"/>
                </w:placeholder>
                <w:dataBinding w:prefixMappings="xmlns:ns0='http://schemas.microsoft.com/office/2006/coverPageProps'" w:xpath="/ns0:CoverPageProperties[1]/ns0:PublishDate[1]" w:storeItemID="{55AF091B-3C7A-41E3-B477-F2FDAA23CFDA}"/>
                <w:date w:fullDate="2016-06-07T00:00:00Z">
                  <w:dateFormat w:val="M/d/yyyy"/>
                  <w:lid w:val="en-US"/>
                  <w:storeMappedDataAs w:val="dateTime"/>
                  <w:calendar w:val="gregorian"/>
                </w:date>
              </w:sdtPr>
              <w:sdtEndPr/>
              <w:sdtContent>
                <w:tc>
                  <w:tcPr>
                    <w:tcW w:w="5000" w:type="pct"/>
                    <w:vAlign w:val="center"/>
                  </w:tcPr>
                  <w:p w:rsidR="00B40164" w:rsidRDefault="00B40164" w:rsidP="00C22F64">
                    <w:pPr>
                      <w:pStyle w:val="NoSpacing"/>
                      <w:jc w:val="center"/>
                      <w:rPr>
                        <w:b/>
                        <w:bCs/>
                      </w:rPr>
                    </w:pPr>
                    <w:r>
                      <w:rPr>
                        <w:b/>
                        <w:bCs/>
                      </w:rPr>
                      <w:t>6/7/2016</w:t>
                    </w:r>
                  </w:p>
                </w:tc>
              </w:sdtContent>
            </w:sdt>
          </w:tr>
        </w:tbl>
        <w:p w:rsidR="00B40164" w:rsidRDefault="00B40164"/>
        <w:p w:rsidR="00B40164" w:rsidRDefault="00B40164"/>
        <w:tbl>
          <w:tblPr>
            <w:tblpPr w:leftFromText="187" w:rightFromText="187" w:horzAnchor="margin" w:tblpXSpec="center" w:tblpYSpec="bottom"/>
            <w:tblW w:w="5000" w:type="pct"/>
            <w:tblLook w:val="04A0" w:firstRow="1" w:lastRow="0" w:firstColumn="1" w:lastColumn="0" w:noHBand="0" w:noVBand="1"/>
          </w:tblPr>
          <w:tblGrid>
            <w:gridCol w:w="9360"/>
          </w:tblGrid>
          <w:tr w:rsidR="00B40164">
            <w:tc>
              <w:tcPr>
                <w:tcW w:w="5000" w:type="pct"/>
              </w:tcPr>
              <w:p w:rsidR="00B40164" w:rsidRDefault="00B40164" w:rsidP="00B40164">
                <w:pPr>
                  <w:pStyle w:val="NoSpacing"/>
                </w:pPr>
              </w:p>
            </w:tc>
          </w:tr>
        </w:tbl>
        <w:p w:rsidR="00B40164" w:rsidRDefault="00B40164"/>
        <w:p w:rsidR="00B40164" w:rsidRDefault="00B40164">
          <w:pPr>
            <w:rPr>
              <w:rFonts w:asciiTheme="majorHAnsi" w:eastAsiaTheme="majorEastAsia" w:hAnsiTheme="majorHAnsi" w:cstheme="majorBidi"/>
              <w:color w:val="000000" w:themeColor="text1"/>
              <w:sz w:val="56"/>
              <w:szCs w:val="56"/>
            </w:rPr>
          </w:pPr>
          <w:r>
            <w:br w:type="page"/>
          </w:r>
        </w:p>
      </w:sdtContent>
    </w:sdt>
    <w:p w:rsidR="00F64F18" w:rsidRDefault="002677A6">
      <w:pPr>
        <w:pStyle w:val="Heading1"/>
      </w:pPr>
      <w:r>
        <w:lastRenderedPageBreak/>
        <w:t>Summary</w:t>
      </w:r>
    </w:p>
    <w:p w:rsidR="00D119CE" w:rsidRDefault="002677A6">
      <w:r>
        <w:t>This report</w:t>
      </w:r>
      <w:r w:rsidR="0078724F">
        <w:t xml:space="preserve"> presents </w:t>
      </w:r>
      <w:r w:rsidR="001D6F66">
        <w:t>how a speech recognition system can use DTW algorithm to recognize isolated digits uttered by a speaker.</w:t>
      </w:r>
    </w:p>
    <w:p w:rsidR="00067482" w:rsidRDefault="00067482" w:rsidP="00067482">
      <w:pPr>
        <w:pStyle w:val="Heading1"/>
      </w:pPr>
      <w:r>
        <w:t>Introduction</w:t>
      </w:r>
    </w:p>
    <w:p w:rsidR="007045CD" w:rsidRDefault="001D6F66">
      <w:r>
        <w:t xml:space="preserve">Speech </w:t>
      </w:r>
      <w:r w:rsidR="004025D5">
        <w:t>recognition system basically does</w:t>
      </w:r>
      <w:r>
        <w:t xml:space="preserve"> </w:t>
      </w:r>
      <w:r w:rsidR="004025D5">
        <w:t xml:space="preserve">extraction of features </w:t>
      </w:r>
      <w:r w:rsidR="00CF32DA">
        <w:t xml:space="preserve">of an utterance and classify it using any algorithm (here, </w:t>
      </w:r>
      <w:r w:rsidR="00223C73">
        <w:t>we use DTW)</w:t>
      </w:r>
      <w:r w:rsidR="004025D5">
        <w:t xml:space="preserve">. </w:t>
      </w:r>
      <w:r w:rsidR="00D5353F">
        <w:t xml:space="preserve">In this case, </w:t>
      </w:r>
      <w:r w:rsidR="00F62595">
        <w:t>MFCC</w:t>
      </w:r>
      <w:r w:rsidR="001C2FAE">
        <w:t xml:space="preserve"> was used to ex</w:t>
      </w:r>
      <w:r w:rsidR="00D5353F">
        <w:t>tract</w:t>
      </w:r>
      <w:r w:rsidR="00F62595">
        <w:t xml:space="preserve"> feature vectors</w:t>
      </w:r>
      <w:r w:rsidR="00D5353F">
        <w:t xml:space="preserve"> of speech signals</w:t>
      </w:r>
      <w:r w:rsidR="00E4785B">
        <w:t>.</w:t>
      </w:r>
      <w:r w:rsidR="00D25D6E">
        <w:t xml:space="preserve"> Since same word/digit utte</w:t>
      </w:r>
      <w:r w:rsidR="00E4785B">
        <w:t xml:space="preserve">red by </w:t>
      </w:r>
      <w:r w:rsidR="00D25D6E">
        <w:t>speaker</w:t>
      </w:r>
      <w:r w:rsidR="00E4785B">
        <w:t>s</w:t>
      </w:r>
      <w:r w:rsidR="00D25D6E">
        <w:t xml:space="preserve"> may have different duration</w:t>
      </w:r>
      <w:r w:rsidR="00E4785B">
        <w:t xml:space="preserve"> (i.e</w:t>
      </w:r>
      <w:r w:rsidR="00CF32DA">
        <w:t>.</w:t>
      </w:r>
      <w:r w:rsidR="00730254">
        <w:t>,</w:t>
      </w:r>
      <w:r w:rsidR="00E4785B">
        <w:t xml:space="preserve"> speaking speeds), </w:t>
      </w:r>
      <w:r w:rsidR="00730254">
        <w:t>we use DTW to find out the similarity between different temporal sequences.</w:t>
      </w:r>
      <w:r w:rsidR="00E4785B">
        <w:t xml:space="preserve"> The DTW measures a distance like q</w:t>
      </w:r>
      <w:r w:rsidR="00223C73">
        <w:t>uantity between two sequences. U</w:t>
      </w:r>
      <w:r w:rsidR="00E4785B">
        <w:t>sing this score between an unknown data and known data, we classify the unknown data to the clas</w:t>
      </w:r>
      <w:r w:rsidR="007045CD">
        <w:t>s with which it has least score</w:t>
      </w:r>
      <w:r w:rsidR="00E4785B">
        <w:t>.</w:t>
      </w:r>
    </w:p>
    <w:p w:rsidR="007045CD" w:rsidRDefault="007045CD" w:rsidP="007045CD">
      <w:pPr>
        <w:pStyle w:val="Heading1"/>
      </w:pPr>
      <w:r>
        <w:t>DTW Algorithm For Isolated Digit Recognition</w:t>
      </w:r>
    </w:p>
    <w:p w:rsidR="00C109B8" w:rsidRDefault="007045CD" w:rsidP="007045CD">
      <w:r w:rsidRPr="00B12F5E">
        <w:rPr>
          <w:b/>
          <w:sz w:val="28"/>
          <w:szCs w:val="28"/>
        </w:rPr>
        <w:t>Inpu</w:t>
      </w:r>
      <w:r w:rsidR="00C109B8" w:rsidRPr="00B12F5E">
        <w:rPr>
          <w:b/>
          <w:sz w:val="28"/>
          <w:szCs w:val="28"/>
        </w:rPr>
        <w:t>t</w:t>
      </w:r>
      <w:r w:rsidR="00C109B8" w:rsidRPr="00B12F5E">
        <w:rPr>
          <w:b/>
        </w:rPr>
        <w:t>:</w:t>
      </w:r>
      <w:r w:rsidR="00C109B8">
        <w:t xml:space="preserve"> Sequence of feature vectors for each dig</w:t>
      </w:r>
      <w:r w:rsidR="00E01C4C">
        <w:t>it uttered by a speaker are stored in a file in t</w:t>
      </w:r>
      <w:r w:rsidR="00C109B8">
        <w:t>he following format:</w:t>
      </w:r>
      <w:r w:rsidR="00E01C4C">
        <w:t xml:space="preserve"> (</w:t>
      </w:r>
      <w:proofErr w:type="spellStart"/>
      <w:r w:rsidR="00E01C4C">
        <w:t>mfcc</w:t>
      </w:r>
      <w:proofErr w:type="spellEnd"/>
      <w:r w:rsidR="00E01C4C">
        <w:t xml:space="preserve"> file)</w:t>
      </w:r>
    </w:p>
    <w:p w:rsidR="00C109B8" w:rsidRDefault="00C109B8" w:rsidP="00C109B8">
      <w:pPr>
        <w:autoSpaceDE w:val="0"/>
        <w:autoSpaceDN w:val="0"/>
        <w:adjustRightInd w:val="0"/>
        <w:spacing w:after="0" w:line="240" w:lineRule="auto"/>
        <w:rPr>
          <w:rFonts w:ascii="Courier New" w:hAnsi="Courier New" w:cs="Courier New"/>
          <w:sz w:val="24"/>
          <w:szCs w:val="24"/>
        </w:rPr>
      </w:pPr>
      <w:r>
        <w:tab/>
      </w:r>
      <w:r>
        <w:rPr>
          <w:rFonts w:ascii="Courier New" w:hAnsi="Courier New" w:cs="Courier New"/>
          <w:color w:val="000000"/>
          <w:sz w:val="20"/>
          <w:szCs w:val="20"/>
        </w:rPr>
        <w:t>38 98</w:t>
      </w:r>
    </w:p>
    <w:p w:rsidR="00C109B8" w:rsidRPr="00C109B8" w:rsidRDefault="00C109B8" w:rsidP="00C109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-1.129163e+01 8.201429e+00 -4.876589e+</w:t>
      </w:r>
      <w:proofErr w:type="gramStart"/>
      <w:r>
        <w:rPr>
          <w:rFonts w:ascii="Courier New" w:hAnsi="Courier New" w:cs="Courier New"/>
          <w:color w:val="000000"/>
          <w:sz w:val="20"/>
          <w:szCs w:val="20"/>
        </w:rPr>
        <w:t>00</w:t>
      </w:r>
      <w:r w:rsidR="00E01C4C">
        <w:rPr>
          <w:rFonts w:ascii="Courier New" w:hAnsi="Courier New" w:cs="Courier New"/>
          <w:color w:val="000000"/>
          <w:sz w:val="20"/>
          <w:szCs w:val="20"/>
        </w:rPr>
        <w:t xml:space="preserve"> ....</w:t>
      </w:r>
      <w:proofErr w:type="gramEnd"/>
    </w:p>
    <w:p w:rsidR="00C109B8" w:rsidRDefault="00C109B8" w:rsidP="00C109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t>-1.112325e+01 8.435195e+00 -4.208691e+</w:t>
      </w:r>
      <w:proofErr w:type="gramStart"/>
      <w:r>
        <w:rPr>
          <w:rFonts w:ascii="Courier New" w:hAnsi="Courier New" w:cs="Courier New"/>
          <w:color w:val="000000"/>
          <w:sz w:val="20"/>
          <w:szCs w:val="20"/>
        </w:rPr>
        <w:t>0</w:t>
      </w:r>
      <w:r w:rsidR="00E01C4C">
        <w:rPr>
          <w:rFonts w:ascii="Courier New" w:hAnsi="Courier New" w:cs="Courier New"/>
          <w:color w:val="000000"/>
          <w:sz w:val="20"/>
          <w:szCs w:val="20"/>
        </w:rPr>
        <w:t>0 ....</w:t>
      </w:r>
      <w:proofErr w:type="gramEnd"/>
    </w:p>
    <w:p w:rsidR="00C109B8" w:rsidRDefault="00C109B8" w:rsidP="00C109B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color w:val="000000"/>
          <w:sz w:val="20"/>
          <w:szCs w:val="20"/>
        </w:rPr>
        <w:t>-1.074037e+01 7.301194e+00 -5.066467e+</w:t>
      </w:r>
      <w:proofErr w:type="gramStart"/>
      <w:r>
        <w:rPr>
          <w:rFonts w:ascii="Courier New" w:hAnsi="Courier New" w:cs="Courier New"/>
          <w:color w:val="000000"/>
          <w:sz w:val="20"/>
          <w:szCs w:val="20"/>
        </w:rPr>
        <w:t>00</w:t>
      </w:r>
      <w:r w:rsidR="00E01C4C">
        <w:rPr>
          <w:rFonts w:ascii="Courier New" w:hAnsi="Courier New" w:cs="Courier New"/>
          <w:color w:val="000000"/>
          <w:sz w:val="20"/>
          <w:szCs w:val="20"/>
        </w:rPr>
        <w:t xml:space="preserve"> ....</w:t>
      </w:r>
      <w:proofErr w:type="gramEnd"/>
    </w:p>
    <w:p w:rsidR="00C109B8" w:rsidRDefault="00C109B8" w:rsidP="00C109B8">
      <w:pPr>
        <w:autoSpaceDE w:val="0"/>
        <w:autoSpaceDN w:val="0"/>
        <w:adjustRightInd w:val="0"/>
        <w:spacing w:after="0" w:line="240" w:lineRule="auto"/>
        <w:rPr>
          <w:rFonts w:ascii="Courier New" w:hAnsi="Courier New" w:cs="Courier New"/>
          <w:sz w:val="24"/>
          <w:szCs w:val="24"/>
        </w:rPr>
      </w:pPr>
    </w:p>
    <w:p w:rsidR="00E01C4C" w:rsidRPr="00E01C4C" w:rsidRDefault="00E01C4C" w:rsidP="00C109B8">
      <w:pPr>
        <w:autoSpaceDE w:val="0"/>
        <w:autoSpaceDN w:val="0"/>
        <w:adjustRightInd w:val="0"/>
        <w:spacing w:after="0" w:line="240" w:lineRule="auto"/>
        <w:rPr>
          <w:rFonts w:cs="Courier New"/>
        </w:rPr>
      </w:pPr>
      <w:r>
        <w:rPr>
          <w:rFonts w:ascii="Courier New" w:hAnsi="Courier New" w:cs="Courier New"/>
          <w:sz w:val="24"/>
          <w:szCs w:val="24"/>
        </w:rPr>
        <w:tab/>
      </w:r>
    </w:p>
    <w:p w:rsidR="00E01C4C" w:rsidRDefault="00C109B8" w:rsidP="007045CD">
      <w:r>
        <w:t xml:space="preserve"> </w:t>
      </w:r>
      <w:r w:rsidR="00E01C4C">
        <w:tab/>
        <w:t>First Line represents the dimension of each feature vector and number of feature vectors.</w:t>
      </w:r>
    </w:p>
    <w:p w:rsidR="00935312" w:rsidRDefault="00935312" w:rsidP="00935312">
      <w:pPr>
        <w:ind w:left="708"/>
      </w:pPr>
      <w:r>
        <w:t>Here, 38 is dimension of feature vector and 98 is the number of feature vectors extracted for a digit uttered.</w:t>
      </w:r>
    </w:p>
    <w:p w:rsidR="00935312" w:rsidRDefault="00E01C4C" w:rsidP="00935312">
      <w:pPr>
        <w:ind w:left="708"/>
      </w:pPr>
      <w:r w:rsidRPr="00E01C4C">
        <w:rPr>
          <w:b/>
        </w:rPr>
        <w:t>Train Data</w:t>
      </w:r>
      <w:r>
        <w:t xml:space="preserve">: File containing list of </w:t>
      </w:r>
      <w:proofErr w:type="spellStart"/>
      <w:r>
        <w:t>mfcc</w:t>
      </w:r>
      <w:proofErr w:type="spellEnd"/>
      <w:r>
        <w:t xml:space="preserve"> files of recognized digit spoken by different speakers.</w:t>
      </w:r>
    </w:p>
    <w:p w:rsidR="00E01C4C" w:rsidRDefault="00E01C4C" w:rsidP="00E01C4C">
      <w:pPr>
        <w:ind w:left="708"/>
      </w:pPr>
      <w:r w:rsidRPr="00E01C4C">
        <w:rPr>
          <w:b/>
        </w:rPr>
        <w:t>Test Data</w:t>
      </w:r>
      <w:r>
        <w:t xml:space="preserve">: File containing list of </w:t>
      </w:r>
      <w:proofErr w:type="spellStart"/>
      <w:r>
        <w:t>mfcc</w:t>
      </w:r>
      <w:proofErr w:type="spellEnd"/>
      <w:r>
        <w:t xml:space="preserve"> files of unrecognized digit spoken by different speakers.</w:t>
      </w:r>
    </w:p>
    <w:p w:rsidR="00935312" w:rsidRPr="00E01C4C" w:rsidRDefault="00935312" w:rsidP="00E01C4C">
      <w:pPr>
        <w:ind w:left="708"/>
      </w:pPr>
    </w:p>
    <w:p w:rsidR="00067482" w:rsidRDefault="007045CD">
      <w:r w:rsidRPr="00B12F5E">
        <w:rPr>
          <w:b/>
          <w:sz w:val="28"/>
          <w:szCs w:val="28"/>
        </w:rPr>
        <w:t>Algorithm:</w:t>
      </w:r>
      <w:r>
        <w:t xml:space="preserve"> Using the input we find out distance matrix and cost matrix as follows:</w:t>
      </w:r>
    </w:p>
    <w:p w:rsidR="00935312" w:rsidRDefault="00935312">
      <w:r>
        <w:t>For a test file of digit to be recognized, we first find out the score/similarity between the test file and each train file.</w:t>
      </w:r>
    </w:p>
    <w:p w:rsidR="00935312" w:rsidRDefault="00935312" w:rsidP="00935312">
      <w:r w:rsidRPr="00372411">
        <w:rPr>
          <w:b/>
        </w:rPr>
        <w:t>Distance Matrix</w:t>
      </w:r>
      <w:r>
        <w:t xml:space="preserve">: This matrix contains </w:t>
      </w:r>
      <w:r w:rsidR="00372411">
        <w:t xml:space="preserve">Euclidian </w:t>
      </w:r>
      <w:r>
        <w:t>distance between each feature vector of test file and each feat</w:t>
      </w:r>
      <w:r w:rsidR="00372411">
        <w:t>ure</w:t>
      </w:r>
      <w:r>
        <w:t xml:space="preserve"> vector of train file. So it will be M*N matrix where M is number of feature vectors of test file while N is the number of feature vectors of train file.</w:t>
      </w:r>
      <w:r w:rsidR="00372411">
        <w:t xml:space="preserve"> </w:t>
      </w:r>
    </w:p>
    <w:p w:rsidR="00E07AE2" w:rsidRDefault="00372411" w:rsidP="00935312">
      <w:r>
        <w:t>Lesser distance between two feature vectors indicates that these two feature vectors can be matched together.</w:t>
      </w:r>
      <w:r w:rsidR="00580739">
        <w:t xml:space="preserve"> Diagonal entries are likely to have low distances.</w:t>
      </w:r>
    </w:p>
    <w:p w:rsidR="00E07AE2" w:rsidRDefault="00E07AE2" w:rsidP="00935312">
      <w:r>
        <w:lastRenderedPageBreak/>
        <w:t xml:space="preserve">Let X = {x1, x2, </w:t>
      </w:r>
      <w:proofErr w:type="gramStart"/>
      <w:r>
        <w:t>x3 ..</w:t>
      </w:r>
      <w:proofErr w:type="spellStart"/>
      <w:r>
        <w:t>xm</w:t>
      </w:r>
      <w:proofErr w:type="spellEnd"/>
      <w:r>
        <w:t xml:space="preserve"> }</w:t>
      </w:r>
      <w:proofErr w:type="gramEnd"/>
      <w:r>
        <w:t xml:space="preserve"> be the test feature vector, Y = {y1,y2,y3..</w:t>
      </w:r>
      <w:proofErr w:type="gramStart"/>
      <w:r>
        <w:t>yn }</w:t>
      </w:r>
      <w:proofErr w:type="gramEnd"/>
      <w:r>
        <w:t xml:space="preserve"> be the train feature vector.</w:t>
      </w:r>
    </w:p>
    <w:p w:rsidR="00E07AE2" w:rsidRPr="000800AE" w:rsidRDefault="00E07AE2" w:rsidP="00935312">
      <w:pPr>
        <w:rPr>
          <w:rFonts w:ascii="Courier New" w:hAnsi="Courier New" w:cs="Courier New"/>
        </w:rPr>
      </w:pPr>
      <w:r w:rsidRPr="000800AE">
        <w:rPr>
          <w:rFonts w:ascii="Courier New" w:hAnsi="Courier New" w:cs="Courier New"/>
        </w:rPr>
        <w:t>Distance (</w:t>
      </w:r>
      <w:proofErr w:type="spellStart"/>
      <w:r w:rsidR="00372411" w:rsidRPr="000800AE">
        <w:rPr>
          <w:rFonts w:ascii="Courier New" w:hAnsi="Courier New" w:cs="Courier New"/>
        </w:rPr>
        <w:t>i</w:t>
      </w:r>
      <w:proofErr w:type="spellEnd"/>
      <w:r w:rsidRPr="000800AE">
        <w:rPr>
          <w:rFonts w:ascii="Courier New" w:hAnsi="Courier New" w:cs="Courier New"/>
        </w:rPr>
        <w:t>,</w:t>
      </w:r>
      <w:r w:rsidR="000800AE">
        <w:rPr>
          <w:rFonts w:ascii="Courier New" w:hAnsi="Courier New" w:cs="Courier New"/>
        </w:rPr>
        <w:t xml:space="preserve"> </w:t>
      </w:r>
      <w:r w:rsidRPr="000800AE">
        <w:rPr>
          <w:rFonts w:ascii="Courier New" w:hAnsi="Courier New" w:cs="Courier New"/>
        </w:rPr>
        <w:t xml:space="preserve">j) = </w:t>
      </w:r>
      <w:r w:rsidR="00372411" w:rsidRPr="000800AE">
        <w:rPr>
          <w:rFonts w:ascii="Courier New" w:hAnsi="Courier New" w:cs="Courier New"/>
        </w:rPr>
        <w:t>|xi-</w:t>
      </w:r>
      <w:proofErr w:type="spellStart"/>
      <w:r w:rsidR="00372411" w:rsidRPr="000800AE">
        <w:rPr>
          <w:rFonts w:ascii="Courier New" w:hAnsi="Courier New" w:cs="Courier New"/>
        </w:rPr>
        <w:t>yj</w:t>
      </w:r>
      <w:proofErr w:type="spellEnd"/>
      <w:r w:rsidR="00372411" w:rsidRPr="000800AE">
        <w:rPr>
          <w:rFonts w:ascii="Courier New" w:hAnsi="Courier New" w:cs="Courier New"/>
        </w:rPr>
        <w:t>|</w:t>
      </w:r>
    </w:p>
    <w:p w:rsidR="000800AE" w:rsidRDefault="00372411" w:rsidP="00935312">
      <w:r>
        <w:rPr>
          <w:b/>
        </w:rPr>
        <w:t>Cost Matrix</w:t>
      </w:r>
      <w:r w:rsidRPr="00372411">
        <w:rPr>
          <w:b/>
        </w:rPr>
        <w:t>:</w:t>
      </w:r>
      <w:r>
        <w:rPr>
          <w:b/>
        </w:rPr>
        <w:t xml:space="preserve"> </w:t>
      </w:r>
      <w:r w:rsidRPr="00372411">
        <w:rPr>
          <w:b/>
        </w:rPr>
        <w:t xml:space="preserve"> </w:t>
      </w:r>
      <w:r w:rsidR="000800AE">
        <w:t xml:space="preserve">Obtaining cost matrix implicitly means warping the path. We try to find out the path of minimum distance from (1, 1) to (M, N). </w:t>
      </w:r>
    </w:p>
    <w:p w:rsidR="000800AE" w:rsidRPr="000800AE" w:rsidRDefault="000800AE" w:rsidP="00935312">
      <w:r>
        <w:t>Since the sequence is temporal, we cannot go back and hence the path only moves in forward direction. Either (i+1, j) or (</w:t>
      </w:r>
      <w:proofErr w:type="spellStart"/>
      <w:r>
        <w:t>i</w:t>
      </w:r>
      <w:proofErr w:type="spellEnd"/>
      <w:r>
        <w:t>, j+1) or (i+1, j+1).</w:t>
      </w:r>
    </w:p>
    <w:p w:rsidR="00372411" w:rsidRPr="000800AE" w:rsidRDefault="00372411" w:rsidP="00935312">
      <w:pPr>
        <w:rPr>
          <w:rFonts w:ascii="Courier New" w:hAnsi="Courier New" w:cs="Courier New"/>
        </w:rPr>
      </w:pPr>
      <w:r w:rsidRPr="000800AE">
        <w:rPr>
          <w:rFonts w:ascii="Courier New" w:hAnsi="Courier New" w:cs="Courier New"/>
        </w:rPr>
        <w:t xml:space="preserve">Cost (1, 1) =   distance (1, 1) </w:t>
      </w:r>
    </w:p>
    <w:p w:rsidR="00372411" w:rsidRPr="000800AE" w:rsidRDefault="00372411" w:rsidP="00935312">
      <w:pPr>
        <w:rPr>
          <w:rFonts w:ascii="Courier New" w:hAnsi="Courier New" w:cs="Courier New"/>
        </w:rPr>
      </w:pPr>
      <w:r w:rsidRPr="000800AE">
        <w:rPr>
          <w:rFonts w:ascii="Courier New" w:hAnsi="Courier New" w:cs="Courier New"/>
        </w:rPr>
        <w:t>Cost (</w:t>
      </w:r>
      <w:proofErr w:type="spellStart"/>
      <w:r w:rsidRPr="000800AE">
        <w:rPr>
          <w:rFonts w:ascii="Courier New" w:hAnsi="Courier New" w:cs="Courier New"/>
        </w:rPr>
        <w:t>i</w:t>
      </w:r>
      <w:proofErr w:type="spellEnd"/>
      <w:r w:rsidRPr="000800AE">
        <w:rPr>
          <w:rFonts w:ascii="Courier New" w:hAnsi="Courier New" w:cs="Courier New"/>
        </w:rPr>
        <w:t>, 1) = distance (</w:t>
      </w:r>
      <w:proofErr w:type="spellStart"/>
      <w:r w:rsidRPr="000800AE">
        <w:rPr>
          <w:rFonts w:ascii="Courier New" w:hAnsi="Courier New" w:cs="Courier New"/>
        </w:rPr>
        <w:t>i</w:t>
      </w:r>
      <w:proofErr w:type="spellEnd"/>
      <w:r w:rsidRPr="000800AE">
        <w:rPr>
          <w:rFonts w:ascii="Courier New" w:hAnsi="Courier New" w:cs="Courier New"/>
        </w:rPr>
        <w:t xml:space="preserve">, 1) + </w:t>
      </w:r>
      <w:proofErr w:type="gramStart"/>
      <w:r w:rsidRPr="000800AE">
        <w:rPr>
          <w:rFonts w:ascii="Courier New" w:hAnsi="Courier New" w:cs="Courier New"/>
        </w:rPr>
        <w:t>distance(</w:t>
      </w:r>
      <w:proofErr w:type="gramEnd"/>
      <w:r w:rsidRPr="000800AE">
        <w:rPr>
          <w:rFonts w:ascii="Courier New" w:hAnsi="Courier New" w:cs="Courier New"/>
        </w:rPr>
        <w:t>i-1, 1)</w:t>
      </w:r>
    </w:p>
    <w:p w:rsidR="00372411" w:rsidRPr="000800AE" w:rsidRDefault="00372411" w:rsidP="00935312">
      <w:pPr>
        <w:rPr>
          <w:rFonts w:ascii="Courier New" w:hAnsi="Courier New" w:cs="Courier New"/>
        </w:rPr>
      </w:pPr>
      <w:r w:rsidRPr="000800AE">
        <w:rPr>
          <w:rFonts w:ascii="Courier New" w:hAnsi="Courier New" w:cs="Courier New"/>
        </w:rPr>
        <w:t xml:space="preserve">Cost (1, j) = distance (1, j) + </w:t>
      </w:r>
      <w:proofErr w:type="gramStart"/>
      <w:r w:rsidRPr="000800AE">
        <w:rPr>
          <w:rFonts w:ascii="Courier New" w:hAnsi="Courier New" w:cs="Courier New"/>
        </w:rPr>
        <w:t>distance(</w:t>
      </w:r>
      <w:proofErr w:type="gramEnd"/>
      <w:r w:rsidRPr="000800AE">
        <w:rPr>
          <w:rFonts w:ascii="Courier New" w:hAnsi="Courier New" w:cs="Courier New"/>
        </w:rPr>
        <w:t>1, j-1)</w:t>
      </w:r>
    </w:p>
    <w:p w:rsidR="000800AE" w:rsidRPr="000800AE" w:rsidRDefault="00372411" w:rsidP="000800AE">
      <w:pPr>
        <w:rPr>
          <w:rFonts w:ascii="Courier New" w:hAnsi="Courier New" w:cs="Courier New"/>
        </w:rPr>
      </w:pPr>
      <w:r w:rsidRPr="000800AE">
        <w:rPr>
          <w:rFonts w:ascii="Courier New" w:hAnsi="Courier New" w:cs="Courier New"/>
        </w:rPr>
        <w:t>Cost (</w:t>
      </w:r>
      <w:proofErr w:type="spellStart"/>
      <w:r w:rsidRPr="000800AE">
        <w:rPr>
          <w:rFonts w:ascii="Courier New" w:hAnsi="Courier New" w:cs="Courier New"/>
        </w:rPr>
        <w:t>i</w:t>
      </w:r>
      <w:proofErr w:type="spellEnd"/>
      <w:r w:rsidRPr="000800AE">
        <w:rPr>
          <w:rFonts w:ascii="Courier New" w:hAnsi="Courier New" w:cs="Courier New"/>
        </w:rPr>
        <w:t>, j) = distance (</w:t>
      </w:r>
      <w:proofErr w:type="spellStart"/>
      <w:r w:rsidRPr="000800AE">
        <w:rPr>
          <w:rFonts w:ascii="Courier New" w:hAnsi="Courier New" w:cs="Courier New"/>
        </w:rPr>
        <w:t>i</w:t>
      </w:r>
      <w:proofErr w:type="spellEnd"/>
      <w:r w:rsidRPr="000800AE">
        <w:rPr>
          <w:rFonts w:ascii="Courier New" w:hAnsi="Courier New" w:cs="Courier New"/>
        </w:rPr>
        <w:t xml:space="preserve">, j) + </w:t>
      </w:r>
      <w:proofErr w:type="gramStart"/>
      <w:r w:rsidR="000800AE">
        <w:rPr>
          <w:rFonts w:ascii="Courier New" w:hAnsi="Courier New" w:cs="Courier New"/>
        </w:rPr>
        <w:t>minimum</w:t>
      </w:r>
      <w:r w:rsidRPr="000800AE">
        <w:rPr>
          <w:rFonts w:ascii="Courier New" w:hAnsi="Courier New" w:cs="Courier New"/>
        </w:rPr>
        <w:t>{</w:t>
      </w:r>
      <w:proofErr w:type="gramEnd"/>
      <w:r w:rsidR="000800AE">
        <w:rPr>
          <w:rFonts w:ascii="Courier New" w:hAnsi="Courier New" w:cs="Courier New"/>
        </w:rPr>
        <w:t>cost(i-1,j),cost(i,j-1),</w:t>
      </w:r>
      <w:r w:rsidR="000800AE" w:rsidRPr="000800AE">
        <w:rPr>
          <w:rFonts w:ascii="Courier New" w:hAnsi="Courier New" w:cs="Courier New"/>
        </w:rPr>
        <w:t xml:space="preserve"> </w:t>
      </w:r>
      <w:r w:rsidR="000800AE">
        <w:rPr>
          <w:rFonts w:ascii="Courier New" w:hAnsi="Courier New" w:cs="Courier New"/>
        </w:rPr>
        <w:t xml:space="preserve">     cost(i-1,j-1)</w:t>
      </w:r>
      <w:r w:rsidR="000800AE" w:rsidRPr="000800AE">
        <w:rPr>
          <w:rFonts w:ascii="Courier New" w:hAnsi="Courier New" w:cs="Courier New"/>
        </w:rPr>
        <w:t>}</w:t>
      </w:r>
    </w:p>
    <w:p w:rsidR="00372411" w:rsidRPr="000800AE" w:rsidRDefault="000800AE" w:rsidP="000800AE">
      <w:pPr>
        <w:rPr>
          <w:rFonts w:ascii="Courier New" w:hAnsi="Courier New" w:cs="Courier New"/>
        </w:rPr>
      </w:pPr>
      <w:r>
        <w:rPr>
          <w:rFonts w:ascii="Courier New" w:hAnsi="Courier New" w:cs="Courier New"/>
        </w:rPr>
        <w:t xml:space="preserve">   </w:t>
      </w:r>
    </w:p>
    <w:p w:rsidR="00E07AE2" w:rsidRDefault="00DF1ACD" w:rsidP="00935312">
      <w:r>
        <w:rPr>
          <w:noProof/>
          <w:lang w:eastAsia="en-US"/>
        </w:rPr>
        <w:drawing>
          <wp:inline distT="0" distB="0" distL="0" distR="0">
            <wp:extent cx="473002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Cost1.jpg"/>
                    <pic:cNvPicPr/>
                  </pic:nvPicPr>
                  <pic:blipFill>
                    <a:blip r:embed="rId7">
                      <a:extLst>
                        <a:ext uri="{28A0092B-C50C-407E-A947-70E740481C1C}">
                          <a14:useLocalDpi xmlns:a14="http://schemas.microsoft.com/office/drawing/2010/main" val="0"/>
                        </a:ext>
                      </a:extLst>
                    </a:blip>
                    <a:stretch>
                      <a:fillRect/>
                    </a:stretch>
                  </pic:blipFill>
                  <pic:spPr>
                    <a:xfrm>
                      <a:off x="0" y="0"/>
                      <a:ext cx="4745710" cy="3746185"/>
                    </a:xfrm>
                    <a:prstGeom prst="rect">
                      <a:avLst/>
                    </a:prstGeom>
                  </pic:spPr>
                </pic:pic>
              </a:graphicData>
            </a:graphic>
          </wp:inline>
        </w:drawing>
      </w:r>
    </w:p>
    <w:p w:rsidR="00F76644" w:rsidRDefault="00F76644" w:rsidP="00F76644">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A020F0"/>
          <w:sz w:val="20"/>
          <w:szCs w:val="20"/>
        </w:rPr>
        <w:t>Plot of cost matrix between test file: ft_1a.mfcc and train file: st_1b.mfcc</w:t>
      </w:r>
    </w:p>
    <w:p w:rsidR="00F76644" w:rsidRDefault="00F76644" w:rsidP="00F76644">
      <w:pPr>
        <w:autoSpaceDE w:val="0"/>
        <w:autoSpaceDN w:val="0"/>
        <w:adjustRightInd w:val="0"/>
        <w:spacing w:after="0" w:line="240" w:lineRule="auto"/>
        <w:rPr>
          <w:rFonts w:ascii="Courier New" w:hAnsi="Courier New" w:cs="Courier New"/>
          <w:color w:val="A020F0"/>
          <w:sz w:val="20"/>
          <w:szCs w:val="20"/>
        </w:rPr>
      </w:pPr>
    </w:p>
    <w:p w:rsidR="00F76644" w:rsidRDefault="00F76644" w:rsidP="00F76644">
      <w:pPr>
        <w:autoSpaceDE w:val="0"/>
        <w:autoSpaceDN w:val="0"/>
        <w:adjustRightInd w:val="0"/>
        <w:spacing w:after="0" w:line="240" w:lineRule="auto"/>
        <w:rPr>
          <w:rFonts w:cs="Courier New"/>
        </w:rPr>
      </w:pPr>
      <w:r>
        <w:rPr>
          <w:rFonts w:cs="Courier New"/>
        </w:rPr>
        <w:t>It is clear from the picture that minimum path lies along the diagonal.</w:t>
      </w:r>
    </w:p>
    <w:p w:rsidR="00F76644" w:rsidRDefault="00F76644" w:rsidP="00F76644">
      <w:pPr>
        <w:autoSpaceDE w:val="0"/>
        <w:autoSpaceDN w:val="0"/>
        <w:adjustRightInd w:val="0"/>
        <w:spacing w:after="0" w:line="240" w:lineRule="auto"/>
        <w:rPr>
          <w:rFonts w:cs="Courier New"/>
        </w:rPr>
      </w:pPr>
    </w:p>
    <w:p w:rsidR="00F76644" w:rsidRPr="00F76644" w:rsidRDefault="00F76644" w:rsidP="00F76644">
      <w:pPr>
        <w:autoSpaceDE w:val="0"/>
        <w:autoSpaceDN w:val="0"/>
        <w:adjustRightInd w:val="0"/>
        <w:spacing w:after="0" w:line="240" w:lineRule="auto"/>
        <w:rPr>
          <w:rFonts w:cs="Courier New"/>
        </w:rPr>
      </w:pPr>
      <w:r w:rsidRPr="00F76644">
        <w:rPr>
          <w:rFonts w:cs="Courier New"/>
          <w:b/>
        </w:rPr>
        <w:t>Score</w:t>
      </w:r>
      <w:r>
        <w:rPr>
          <w:rFonts w:cs="Courier New"/>
        </w:rPr>
        <w:t>:   Score between test file and train file is taken as</w:t>
      </w:r>
      <w:r w:rsidR="00F84883">
        <w:rPr>
          <w:rFonts w:cs="Courier New"/>
        </w:rPr>
        <w:t xml:space="preserve">: </w:t>
      </w:r>
      <w:r w:rsidR="00D95BFA">
        <w:rPr>
          <w:rFonts w:cs="Courier New"/>
        </w:rPr>
        <w:t xml:space="preserve"> </w:t>
      </w:r>
      <w:r>
        <w:rPr>
          <w:rFonts w:cs="Courier New"/>
        </w:rPr>
        <w:t xml:space="preserve"> </w:t>
      </w:r>
      <w:proofErr w:type="gramStart"/>
      <w:r w:rsidRPr="00D95BFA">
        <w:rPr>
          <w:rFonts w:ascii="Courier New" w:hAnsi="Courier New" w:cs="Courier New"/>
        </w:rPr>
        <w:t>cost</w:t>
      </w:r>
      <w:r w:rsidR="00E90F0E">
        <w:rPr>
          <w:rFonts w:ascii="Courier New" w:hAnsi="Courier New" w:cs="Courier New"/>
        </w:rPr>
        <w:t>(</w:t>
      </w:r>
      <w:proofErr w:type="gramEnd"/>
      <w:r w:rsidR="00E90F0E">
        <w:rPr>
          <w:rFonts w:ascii="Courier New" w:hAnsi="Courier New" w:cs="Courier New"/>
        </w:rPr>
        <w:t>M,N)/</w:t>
      </w:r>
      <w:r w:rsidRPr="00D95BFA">
        <w:rPr>
          <w:rFonts w:ascii="Courier New" w:hAnsi="Courier New" w:cs="Courier New"/>
        </w:rPr>
        <w:t>(M+N)</w:t>
      </w:r>
      <w:r>
        <w:rPr>
          <w:rFonts w:cs="Courier New"/>
        </w:rPr>
        <w:t xml:space="preserve">  </w:t>
      </w:r>
    </w:p>
    <w:p w:rsidR="00F76644" w:rsidRDefault="00F76644" w:rsidP="00766165">
      <w:pPr>
        <w:ind w:left="708"/>
      </w:pPr>
      <w:r>
        <w:t>Find out the score between test file and each train file of digit uttered by a speaker. The test file     is classified into a digit for which score obtained was minimum.</w:t>
      </w:r>
      <w:r w:rsidR="00766165">
        <w:t xml:space="preserve"> </w:t>
      </w:r>
      <w:r>
        <w:t>If we have train files of many speakers, we conduct voting between each digit recognized aga</w:t>
      </w:r>
      <w:r w:rsidR="00766165">
        <w:t>inst each speaker.</w:t>
      </w:r>
    </w:p>
    <w:p w:rsidR="00766165" w:rsidRDefault="00766165" w:rsidP="002548FE">
      <w:pPr>
        <w:pStyle w:val="Heading1"/>
      </w:pPr>
      <w:r>
        <w:lastRenderedPageBreak/>
        <w:t>Results</w:t>
      </w:r>
    </w:p>
    <w:p w:rsidR="002548FE" w:rsidRDefault="002548FE" w:rsidP="002548FE">
      <w:pPr>
        <w:ind w:left="432"/>
      </w:pPr>
      <w:r>
        <w:t>Scores were calculated between several test files and train files of different speakers. Using these scores test files were recognized as digits. Confusion matrix has been plotted and the results were as follow</w:t>
      </w:r>
      <w:r w:rsidR="00A3439D">
        <w:t>s</w:t>
      </w:r>
      <w:r>
        <w:t xml:space="preserve">: </w:t>
      </w:r>
    </w:p>
    <w:p w:rsidR="00C1281E" w:rsidRDefault="00C1281E" w:rsidP="00C1281E">
      <w:pPr>
        <w:ind w:left="432"/>
        <w:rPr>
          <w:rFonts w:ascii="Courier New" w:hAnsi="Courier New" w:cs="Courier New"/>
        </w:rPr>
      </w:pPr>
      <w:r>
        <w:rPr>
          <w:rFonts w:ascii="Courier New" w:hAnsi="Courier New" w:cs="Courier New"/>
        </w:rPr>
        <w:t>Number</w:t>
      </w:r>
      <w:r w:rsidR="002548FE" w:rsidRPr="002548FE">
        <w:rPr>
          <w:rFonts w:ascii="Courier New" w:hAnsi="Courier New" w:cs="Courier New"/>
        </w:rPr>
        <w:t xml:space="preserve"> of test files: 550</w:t>
      </w:r>
      <w:r w:rsidR="002548FE">
        <w:rPr>
          <w:rFonts w:ascii="Courier New" w:hAnsi="Courier New" w:cs="Courier New"/>
        </w:rPr>
        <w:t xml:space="preserve">               </w:t>
      </w:r>
      <w:r>
        <w:rPr>
          <w:rFonts w:ascii="Courier New" w:hAnsi="Courier New" w:cs="Courier New"/>
        </w:rPr>
        <w:t xml:space="preserve">                              Number</w:t>
      </w:r>
      <w:r w:rsidR="002548FE">
        <w:rPr>
          <w:rFonts w:ascii="Courier New" w:hAnsi="Courier New" w:cs="Courier New"/>
        </w:rPr>
        <w:t xml:space="preserve"> of Digits</w:t>
      </w:r>
      <w:r w:rsidR="002548FE" w:rsidRPr="002548FE">
        <w:rPr>
          <w:rFonts w:ascii="Courier New" w:hAnsi="Courier New" w:cs="Courier New"/>
        </w:rPr>
        <w:t xml:space="preserve">: 11 </w:t>
      </w:r>
      <w:r w:rsidR="00A43D1A">
        <w:rPr>
          <w:rFonts w:ascii="Courier New" w:hAnsi="Courier New" w:cs="Courier New"/>
        </w:rPr>
        <w:t>(</w:t>
      </w:r>
      <w:r w:rsidR="002548FE" w:rsidRPr="002548FE">
        <w:rPr>
          <w:rFonts w:ascii="Courier New" w:hAnsi="Courier New" w:cs="Courier New"/>
        </w:rPr>
        <w:t>includes letter ‘O</w:t>
      </w:r>
      <w:r>
        <w:rPr>
          <w:rFonts w:ascii="Courier New" w:hAnsi="Courier New" w:cs="Courier New"/>
        </w:rPr>
        <w:t>’)                                There are 50 test cases for each digit</w:t>
      </w:r>
    </w:p>
    <w:p w:rsidR="00C1281E" w:rsidRDefault="00C1281E" w:rsidP="00A3439D">
      <w:pPr>
        <w:rPr>
          <w:rFonts w:ascii="Courier New" w:hAnsi="Courier New" w:cs="Courier New"/>
        </w:rPr>
      </w:pPr>
    </w:p>
    <w:p w:rsidR="00633BBE" w:rsidRDefault="00C1281E" w:rsidP="00633BBE">
      <w:pPr>
        <w:ind w:left="432"/>
        <w:rPr>
          <w:rFonts w:ascii="Courier New" w:hAnsi="Courier New" w:cs="Courier New"/>
        </w:rPr>
      </w:pPr>
      <w:r>
        <w:rPr>
          <w:rFonts w:ascii="Courier New" w:hAnsi="Courier New" w:cs="Courier New"/>
          <w:noProof/>
          <w:lang w:eastAsia="en-US"/>
        </w:rPr>
        <w:drawing>
          <wp:inline distT="0" distB="0" distL="0" distR="0">
            <wp:extent cx="442912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1.jpg"/>
                    <pic:cNvPicPr/>
                  </pic:nvPicPr>
                  <pic:blipFill>
                    <a:blip r:embed="rId8">
                      <a:extLst>
                        <a:ext uri="{28A0092B-C50C-407E-A947-70E740481C1C}">
                          <a14:useLocalDpi xmlns:a14="http://schemas.microsoft.com/office/drawing/2010/main" val="0"/>
                        </a:ext>
                      </a:extLst>
                    </a:blip>
                    <a:stretch>
                      <a:fillRect/>
                    </a:stretch>
                  </pic:blipFill>
                  <pic:spPr>
                    <a:xfrm>
                      <a:off x="0" y="0"/>
                      <a:ext cx="4429125" cy="4429125"/>
                    </a:xfrm>
                    <a:prstGeom prst="rect">
                      <a:avLst/>
                    </a:prstGeom>
                  </pic:spPr>
                </pic:pic>
              </a:graphicData>
            </a:graphic>
          </wp:inline>
        </w:drawing>
      </w:r>
    </w:p>
    <w:p w:rsidR="00A3439D" w:rsidRDefault="00A3439D" w:rsidP="00A3439D">
      <w:pPr>
        <w:ind w:left="708"/>
        <w:rPr>
          <w:rFonts w:ascii="Courier New" w:hAnsi="Courier New" w:cs="Courier New"/>
        </w:rPr>
      </w:pPr>
      <w:r>
        <w:rPr>
          <w:rFonts w:ascii="Courier New" w:hAnsi="Courier New" w:cs="Courier New"/>
        </w:rPr>
        <w:t xml:space="preserve">Plot of confusion matrix where Number of train files: 11 and Number of speakers: 1                                                  </w:t>
      </w:r>
    </w:p>
    <w:p w:rsidR="00A3439D" w:rsidRDefault="00C1281E" w:rsidP="00633BBE">
      <w:pPr>
        <w:ind w:left="432"/>
        <w:rPr>
          <w:rFonts w:cs="Courier New"/>
        </w:rPr>
      </w:pPr>
      <w:r w:rsidRPr="00C1281E">
        <w:rPr>
          <w:rFonts w:cs="Courier New"/>
        </w:rPr>
        <w:t>Element (</w:t>
      </w:r>
      <w:proofErr w:type="spellStart"/>
      <w:r w:rsidRPr="00C1281E">
        <w:rPr>
          <w:rFonts w:cs="Courier New"/>
        </w:rPr>
        <w:t>i</w:t>
      </w:r>
      <w:proofErr w:type="gramStart"/>
      <w:r w:rsidRPr="00C1281E">
        <w:rPr>
          <w:rFonts w:cs="Courier New"/>
        </w:rPr>
        <w:t>,j</w:t>
      </w:r>
      <w:proofErr w:type="spellEnd"/>
      <w:proofErr w:type="gramEnd"/>
      <w:r w:rsidRPr="00C1281E">
        <w:rPr>
          <w:rFonts w:cs="Courier New"/>
        </w:rPr>
        <w:t>) represents number of test cases that were recognized as ‘</w:t>
      </w:r>
      <w:proofErr w:type="spellStart"/>
      <w:r w:rsidRPr="00C1281E">
        <w:rPr>
          <w:rFonts w:cs="Courier New"/>
        </w:rPr>
        <w:t>i</w:t>
      </w:r>
      <w:proofErr w:type="spellEnd"/>
      <w:r w:rsidRPr="00C1281E">
        <w:rPr>
          <w:rFonts w:cs="Courier New"/>
        </w:rPr>
        <w:t xml:space="preserve">’ which are actually ‘j’. </w:t>
      </w:r>
      <w:r>
        <w:rPr>
          <w:rFonts w:cs="Courier New"/>
        </w:rPr>
        <w:t xml:space="preserve">              </w:t>
      </w:r>
      <w:r w:rsidRPr="00C1281E">
        <w:rPr>
          <w:rFonts w:cs="Courier New"/>
        </w:rPr>
        <w:t>Diagonal entries indicate how many test cases were recognized correctly.</w:t>
      </w:r>
      <w:r>
        <w:rPr>
          <w:rFonts w:cs="Courier New"/>
        </w:rPr>
        <w:t xml:space="preserve">  </w:t>
      </w:r>
    </w:p>
    <w:p w:rsidR="0064589C" w:rsidRDefault="00C1281E" w:rsidP="0064589C">
      <w:pPr>
        <w:ind w:left="432"/>
        <w:rPr>
          <w:rFonts w:cs="Courier New"/>
        </w:rPr>
      </w:pPr>
      <w:r w:rsidRPr="00C1281E">
        <w:rPr>
          <w:rFonts w:cs="Courier New"/>
        </w:rPr>
        <w:t>(1</w:t>
      </w:r>
      <w:proofErr w:type="gramStart"/>
      <w:r w:rsidRPr="00C1281E">
        <w:rPr>
          <w:rFonts w:cs="Courier New"/>
        </w:rPr>
        <w:t>,1</w:t>
      </w:r>
      <w:proofErr w:type="gramEnd"/>
      <w:r w:rsidRPr="00C1281E">
        <w:rPr>
          <w:rFonts w:cs="Courier New"/>
        </w:rPr>
        <w:t>):36 indicates that out of 50,36 were recognized correctly as digit-1.</w:t>
      </w:r>
      <w:r w:rsidR="00A77E7F">
        <w:rPr>
          <w:rFonts w:cs="Courier New"/>
        </w:rPr>
        <w:t xml:space="preserve">                                                               Here digit 10 was confused mostly with 4 (19) and 1(8).</w:t>
      </w:r>
      <w:r w:rsidR="0064589C">
        <w:rPr>
          <w:rFonts w:cs="Courier New"/>
        </w:rPr>
        <w:t xml:space="preserve">                                                                             </w:t>
      </w:r>
      <w:r w:rsidR="0064589C" w:rsidRPr="00DF1ACD">
        <w:rPr>
          <w:rFonts w:cs="Courier New"/>
          <w:b/>
        </w:rPr>
        <w:t>Accuracy in this case is 82.7%</w:t>
      </w:r>
    </w:p>
    <w:p w:rsidR="00A3439D" w:rsidRDefault="00A3439D" w:rsidP="00A3439D">
      <w:pPr>
        <w:ind w:left="432"/>
        <w:rPr>
          <w:rFonts w:ascii="Courier New" w:hAnsi="Courier New" w:cs="Courier New"/>
        </w:rPr>
      </w:pPr>
      <w:r>
        <w:rPr>
          <w:rFonts w:cs="Courier New"/>
        </w:rPr>
        <w:lastRenderedPageBreak/>
        <w:t>On increasing the number of train files and speakers, digit recognition becomes more accurate</w:t>
      </w:r>
      <w:r w:rsidR="00117096">
        <w:rPr>
          <w:rFonts w:cs="Courier New"/>
        </w:rPr>
        <w:t>.</w:t>
      </w:r>
    </w:p>
    <w:p w:rsidR="00C1281E" w:rsidRDefault="00A3439D" w:rsidP="00633BBE">
      <w:pPr>
        <w:rPr>
          <w:rFonts w:ascii="Courier New" w:hAnsi="Courier New" w:cs="Courier New"/>
        </w:rPr>
      </w:pPr>
      <w:r>
        <w:rPr>
          <w:rFonts w:ascii="Courier New" w:hAnsi="Courier New" w:cs="Courier New"/>
          <w:noProof/>
          <w:lang w:eastAsia="en-US"/>
        </w:rPr>
        <w:drawing>
          <wp:inline distT="0" distB="0" distL="0" distR="0">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6.jpg"/>
                    <pic:cNvPicPr/>
                  </pic:nvPicPr>
                  <pic:blipFill>
                    <a:blip r:embed="rId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D5353F" w:rsidRDefault="00A3439D" w:rsidP="00D5353F">
      <w:pPr>
        <w:ind w:left="708"/>
        <w:rPr>
          <w:rFonts w:ascii="Courier New" w:hAnsi="Courier New" w:cs="Courier New"/>
        </w:rPr>
      </w:pPr>
      <w:r>
        <w:rPr>
          <w:rFonts w:ascii="Courier New" w:hAnsi="Courier New" w:cs="Courier New"/>
        </w:rPr>
        <w:t>Plot of confusion matrix where Number of train files:</w:t>
      </w:r>
      <w:r w:rsidR="00075DDC">
        <w:rPr>
          <w:rFonts w:ascii="Courier New" w:hAnsi="Courier New" w:cs="Courier New"/>
        </w:rPr>
        <w:t xml:space="preserve"> </w:t>
      </w:r>
      <w:r>
        <w:rPr>
          <w:rFonts w:ascii="Courier New" w:hAnsi="Courier New" w:cs="Courier New"/>
        </w:rPr>
        <w:t>550 and Number of speakers:</w:t>
      </w:r>
      <w:r w:rsidR="00117096">
        <w:rPr>
          <w:rFonts w:ascii="Courier New" w:hAnsi="Courier New" w:cs="Courier New"/>
        </w:rPr>
        <w:t xml:space="preserve"> </w:t>
      </w:r>
      <w:r>
        <w:rPr>
          <w:rFonts w:ascii="Courier New" w:hAnsi="Courier New" w:cs="Courier New"/>
        </w:rPr>
        <w:t xml:space="preserve">500  </w:t>
      </w:r>
    </w:p>
    <w:p w:rsidR="00D5353F" w:rsidRDefault="00D5353F" w:rsidP="00D5353F">
      <w:pPr>
        <w:ind w:left="708"/>
        <w:rPr>
          <w:rFonts w:cs="Courier New"/>
        </w:rPr>
      </w:pPr>
      <w:r>
        <w:rPr>
          <w:rFonts w:cs="Courier New"/>
        </w:rPr>
        <w:t>In this case, most of the diagonal entries are 50 which indicates almost all the test files have been recognized correctly.</w:t>
      </w:r>
    </w:p>
    <w:p w:rsidR="00D5353F" w:rsidRDefault="00D5353F" w:rsidP="00D5353F">
      <w:pPr>
        <w:ind w:left="708"/>
        <w:rPr>
          <w:rFonts w:cs="Courier New"/>
        </w:rPr>
      </w:pPr>
      <w:r>
        <w:rPr>
          <w:rFonts w:cs="Courier New"/>
        </w:rPr>
        <w:t>Digit 9 has been confused with digit 1 and Digit 11 has been confused with 7.</w:t>
      </w:r>
    </w:p>
    <w:p w:rsidR="0064589C" w:rsidRDefault="0064589C" w:rsidP="00D5353F">
      <w:pPr>
        <w:ind w:left="708"/>
        <w:rPr>
          <w:rFonts w:cs="Courier New"/>
        </w:rPr>
      </w:pPr>
      <w:r>
        <w:rPr>
          <w:rFonts w:cs="Courier New"/>
        </w:rPr>
        <w:t>This happens because the phoneme sequence for digit</w:t>
      </w:r>
      <w:r w:rsidR="00B12F5E">
        <w:rPr>
          <w:rFonts w:cs="Courier New"/>
        </w:rPr>
        <w:t>s</w:t>
      </w:r>
      <w:r>
        <w:rPr>
          <w:rFonts w:cs="Courier New"/>
        </w:rPr>
        <w:t xml:space="preserve"> 9 and 1 are similar which reduces the distance between their feature vectors, thereby minimizing the cost.</w:t>
      </w:r>
    </w:p>
    <w:p w:rsidR="00B12F5E" w:rsidRDefault="0064589C" w:rsidP="00F71723">
      <w:pPr>
        <w:ind w:left="708"/>
        <w:rPr>
          <w:rFonts w:cs="Courier New"/>
        </w:rPr>
      </w:pPr>
      <w:r>
        <w:rPr>
          <w:rFonts w:cs="Courier New"/>
        </w:rPr>
        <w:t xml:space="preserve">Here </w:t>
      </w:r>
      <w:r w:rsidRPr="00DF1ACD">
        <w:rPr>
          <w:rFonts w:cs="Courier New"/>
          <w:b/>
        </w:rPr>
        <w:t>accuracy is 98.2%</w:t>
      </w:r>
      <w:r>
        <w:rPr>
          <w:rFonts w:cs="Courier New"/>
        </w:rPr>
        <w:t xml:space="preserve"> </w:t>
      </w:r>
    </w:p>
    <w:p w:rsidR="00DF1ACD" w:rsidRDefault="00C22F64" w:rsidP="00F71723">
      <w:pPr>
        <w:ind w:left="708"/>
        <w:rPr>
          <w:rFonts w:cs="Courier New"/>
        </w:rPr>
      </w:pPr>
      <w:r>
        <w:rPr>
          <w:rFonts w:cs="Courier New"/>
        </w:rPr>
        <w:t xml:space="preserve">Thus, more the number </w:t>
      </w:r>
      <w:r w:rsidR="00DF1ACD">
        <w:rPr>
          <w:rFonts w:cs="Courier New"/>
        </w:rPr>
        <w:t>of train files ,</w:t>
      </w:r>
      <w:r>
        <w:rPr>
          <w:rFonts w:cs="Courier New"/>
        </w:rPr>
        <w:t xml:space="preserve"> more is the accuracy.</w:t>
      </w:r>
    </w:p>
    <w:p w:rsidR="002548FE" w:rsidRPr="00F71723" w:rsidRDefault="00DF1ACD" w:rsidP="00F71723">
      <w:pPr>
        <w:ind w:left="708"/>
        <w:rPr>
          <w:rFonts w:cs="Courier New"/>
        </w:rPr>
      </w:pPr>
      <w:bookmarkStart w:id="0" w:name="_GoBack"/>
      <w:bookmarkEnd w:id="0"/>
      <w:r>
        <w:rPr>
          <w:rFonts w:cs="Courier New"/>
          <w:noProof/>
          <w:lang w:eastAsia="en-US"/>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File Vs Accurac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2548FE" w:rsidRPr="00F71723" w:rsidSect="00B40164">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82"/>
    <w:rsid w:val="00067482"/>
    <w:rsid w:val="00075DDC"/>
    <w:rsid w:val="000800AE"/>
    <w:rsid w:val="00117096"/>
    <w:rsid w:val="001C2FAE"/>
    <w:rsid w:val="001D6F66"/>
    <w:rsid w:val="00223C73"/>
    <w:rsid w:val="002548FE"/>
    <w:rsid w:val="002677A6"/>
    <w:rsid w:val="00331B5C"/>
    <w:rsid w:val="00372411"/>
    <w:rsid w:val="004025D5"/>
    <w:rsid w:val="004D3A9F"/>
    <w:rsid w:val="00580739"/>
    <w:rsid w:val="005B3D11"/>
    <w:rsid w:val="00633BBE"/>
    <w:rsid w:val="0064589C"/>
    <w:rsid w:val="006A75DD"/>
    <w:rsid w:val="007045CD"/>
    <w:rsid w:val="00730254"/>
    <w:rsid w:val="00766165"/>
    <w:rsid w:val="0078724F"/>
    <w:rsid w:val="00935312"/>
    <w:rsid w:val="00A3439D"/>
    <w:rsid w:val="00A43D1A"/>
    <w:rsid w:val="00A77E7F"/>
    <w:rsid w:val="00B01212"/>
    <w:rsid w:val="00B12F5E"/>
    <w:rsid w:val="00B40164"/>
    <w:rsid w:val="00C109B8"/>
    <w:rsid w:val="00C1281E"/>
    <w:rsid w:val="00C22F64"/>
    <w:rsid w:val="00CF108A"/>
    <w:rsid w:val="00CF32DA"/>
    <w:rsid w:val="00D119CE"/>
    <w:rsid w:val="00D25D6E"/>
    <w:rsid w:val="00D5353F"/>
    <w:rsid w:val="00D95BFA"/>
    <w:rsid w:val="00DF1ACD"/>
    <w:rsid w:val="00E01C4C"/>
    <w:rsid w:val="00E07AE2"/>
    <w:rsid w:val="00E4785B"/>
    <w:rsid w:val="00E90F0E"/>
    <w:rsid w:val="00F008A7"/>
    <w:rsid w:val="00F62595"/>
    <w:rsid w:val="00F64F18"/>
    <w:rsid w:val="00F71723"/>
    <w:rsid w:val="00F76644"/>
    <w:rsid w:val="00F84883"/>
    <w:rsid w:val="00FB7371"/>
    <w:rsid w:val="00FE755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01110-2B4A-469D-A34F-F49D7AC6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67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482"/>
    <w:rPr>
      <w:rFonts w:ascii="Segoe UI" w:hAnsi="Segoe UI" w:cs="Segoe UI"/>
      <w:sz w:val="18"/>
      <w:szCs w:val="18"/>
    </w:rPr>
  </w:style>
  <w:style w:type="character" w:customStyle="1" w:styleId="NoSpacingChar">
    <w:name w:val="No Spacing Char"/>
    <w:basedOn w:val="DefaultParagraphFont"/>
    <w:link w:val="NoSpacing"/>
    <w:uiPriority w:val="1"/>
    <w:rsid w:val="00B4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h\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550A3E698740BC8E9EC954C4DA6AC0"/>
        <w:category>
          <w:name w:val="General"/>
          <w:gallery w:val="placeholder"/>
        </w:category>
        <w:types>
          <w:type w:val="bbPlcHdr"/>
        </w:types>
        <w:behaviors>
          <w:behavior w:val="content"/>
        </w:behaviors>
        <w:guid w:val="{15E8BE5B-335B-4A89-BB04-DE1C1FB96713}"/>
      </w:docPartPr>
      <w:docPartBody>
        <w:p w:rsidR="00B217BA" w:rsidRDefault="0040693E" w:rsidP="0040693E">
          <w:pPr>
            <w:pStyle w:val="DF550A3E698740BC8E9EC954C4DA6AC0"/>
          </w:pPr>
          <w:r>
            <w:rPr>
              <w:rFonts w:asciiTheme="majorHAnsi" w:eastAsiaTheme="majorEastAsia" w:hAnsiTheme="majorHAnsi" w:cstheme="majorBidi"/>
              <w:sz w:val="80"/>
              <w:szCs w:val="80"/>
            </w:rPr>
            <w:t>[Type the document title]</w:t>
          </w:r>
        </w:p>
      </w:docPartBody>
    </w:docPart>
    <w:docPart>
      <w:docPartPr>
        <w:name w:val="584268B2A2FD44DDB6B292B95756FEA3"/>
        <w:category>
          <w:name w:val="General"/>
          <w:gallery w:val="placeholder"/>
        </w:category>
        <w:types>
          <w:type w:val="bbPlcHdr"/>
        </w:types>
        <w:behaviors>
          <w:behavior w:val="content"/>
        </w:behaviors>
        <w:guid w:val="{0DE6FCF8-094C-44C6-9DEA-3992138F64FA}"/>
      </w:docPartPr>
      <w:docPartBody>
        <w:p w:rsidR="00B217BA" w:rsidRDefault="0040693E" w:rsidP="0040693E">
          <w:pPr>
            <w:pStyle w:val="584268B2A2FD44DDB6B292B95756FEA3"/>
          </w:pPr>
          <w:r>
            <w:rPr>
              <w:b/>
              <w:bCs/>
            </w:rPr>
            <w:t>[Type the author name]</w:t>
          </w:r>
        </w:p>
      </w:docPartBody>
    </w:docPart>
    <w:docPart>
      <w:docPartPr>
        <w:name w:val="E3EA92295B044A159DBC18C7A3C36FB8"/>
        <w:category>
          <w:name w:val="General"/>
          <w:gallery w:val="placeholder"/>
        </w:category>
        <w:types>
          <w:type w:val="bbPlcHdr"/>
        </w:types>
        <w:behaviors>
          <w:behavior w:val="content"/>
        </w:behaviors>
        <w:guid w:val="{E136A016-00D3-45B0-8248-EE1D0E4F33AF}"/>
      </w:docPartPr>
      <w:docPartBody>
        <w:p w:rsidR="00B217BA" w:rsidRDefault="0040693E" w:rsidP="0040693E">
          <w:pPr>
            <w:pStyle w:val="E3EA92295B044A159DBC18C7A3C36FB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3E"/>
    <w:rsid w:val="0040693E"/>
    <w:rsid w:val="00825328"/>
    <w:rsid w:val="00850046"/>
    <w:rsid w:val="00880AA3"/>
    <w:rsid w:val="00B217BA"/>
    <w:rsid w:val="00D4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FD41D8B9274CA4AD847BBADD20B1F7">
    <w:name w:val="14FD41D8B9274CA4AD847BBADD20B1F7"/>
    <w:rsid w:val="0040693E"/>
  </w:style>
  <w:style w:type="paragraph" w:customStyle="1" w:styleId="5170ED1CDE6F472E980B5EDDFF12CA09">
    <w:name w:val="5170ED1CDE6F472E980B5EDDFF12CA09"/>
    <w:rsid w:val="0040693E"/>
  </w:style>
  <w:style w:type="paragraph" w:customStyle="1" w:styleId="FB4D46217DDC4789932A61C2EFF67AE5">
    <w:name w:val="FB4D46217DDC4789932A61C2EFF67AE5"/>
    <w:rsid w:val="0040693E"/>
  </w:style>
  <w:style w:type="paragraph" w:customStyle="1" w:styleId="5B3E5E3B2B3A438D972F84B81964D0DF">
    <w:name w:val="5B3E5E3B2B3A438D972F84B81964D0DF"/>
    <w:rsid w:val="0040693E"/>
  </w:style>
  <w:style w:type="paragraph" w:customStyle="1" w:styleId="1EA959C3A9DF452A8C1BACBEAAA5FC45">
    <w:name w:val="1EA959C3A9DF452A8C1BACBEAAA5FC45"/>
    <w:rsid w:val="0040693E"/>
  </w:style>
  <w:style w:type="paragraph" w:customStyle="1" w:styleId="9D6D85B14AFE4764BCF3E08C242D4325">
    <w:name w:val="9D6D85B14AFE4764BCF3E08C242D4325"/>
    <w:rsid w:val="0040693E"/>
  </w:style>
  <w:style w:type="paragraph" w:customStyle="1" w:styleId="DF550A3E698740BC8E9EC954C4DA6AC0">
    <w:name w:val="DF550A3E698740BC8E9EC954C4DA6AC0"/>
    <w:rsid w:val="0040693E"/>
  </w:style>
  <w:style w:type="paragraph" w:customStyle="1" w:styleId="6E4F90EF4C4245BC944C5989B7FC025F">
    <w:name w:val="6E4F90EF4C4245BC944C5989B7FC025F"/>
    <w:rsid w:val="0040693E"/>
  </w:style>
  <w:style w:type="paragraph" w:customStyle="1" w:styleId="584268B2A2FD44DDB6B292B95756FEA3">
    <w:name w:val="584268B2A2FD44DDB6B292B95756FEA3"/>
    <w:rsid w:val="0040693E"/>
  </w:style>
  <w:style w:type="paragraph" w:customStyle="1" w:styleId="E3EA92295B044A159DBC18C7A3C36FB8">
    <w:name w:val="E3EA92295B044A159DBC18C7A3C36FB8"/>
    <w:rsid w:val="0040693E"/>
  </w:style>
  <w:style w:type="paragraph" w:customStyle="1" w:styleId="E8D69481BBD44F6C9F78AF84F4021536">
    <w:name w:val="E8D69481BBD44F6C9F78AF84F4021536"/>
    <w:rsid w:val="00406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1152</TotalTime>
  <Pages>1</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Isolated Digit Recognition Using Dynamic Time Warping Algorithm</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Isolated Digit Recognition Using Dynamic Time Warping Algorithm</dc:title>
  <dc:creator>Sowmya Voona</dc:creator>
  <cp:keywords/>
  <cp:lastModifiedBy>sowmya voona</cp:lastModifiedBy>
  <cp:revision>35</cp:revision>
  <dcterms:created xsi:type="dcterms:W3CDTF">2016-06-07T04:53:00Z</dcterms:created>
  <dcterms:modified xsi:type="dcterms:W3CDTF">2016-06-22T20:19:00Z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